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48A0" w14:textId="156B55D4" w:rsidR="00D4304F" w:rsidRDefault="00EA3AC8">
      <w:pPr>
        <w:pStyle w:val="Heading1"/>
      </w:pPr>
      <w:r>
        <w:t>alphabet soup prediction model</w:t>
      </w:r>
    </w:p>
    <w:p w14:paraId="3910FA04" w14:textId="4183F8C8" w:rsidR="00D4304F" w:rsidRDefault="00EA3AC8">
      <w:r>
        <w:t xml:space="preserve">To help alphabet soup predict what organizations they should </w:t>
      </w:r>
      <w:r w:rsidR="00FA6AF1">
        <w:t>fund,</w:t>
      </w:r>
      <w:r>
        <w:t xml:space="preserve"> a neural network prediction model has been created to accurately predict </w:t>
      </w:r>
      <w:r w:rsidR="00FB7EE1">
        <w:t>whether</w:t>
      </w:r>
      <w:r>
        <w:t xml:space="preserve"> a company is a good candidate for funding.</w:t>
      </w:r>
    </w:p>
    <w:p w14:paraId="5B5447C3" w14:textId="6F7E2B58" w:rsidR="00D4304F" w:rsidRDefault="00EA3AC8">
      <w:pPr>
        <w:pStyle w:val="Heading2"/>
      </w:pPr>
      <w:r>
        <w:t>Data Preprocessing</w:t>
      </w:r>
    </w:p>
    <w:p w14:paraId="23A59E77" w14:textId="68976576" w:rsidR="003E4400" w:rsidRPr="003E4400" w:rsidRDefault="00FA6AF1" w:rsidP="003E4400">
      <w:pPr>
        <w:numPr>
          <w:ilvl w:val="0"/>
          <w:numId w:val="21"/>
        </w:numPr>
      </w:pPr>
      <w:r>
        <w:t>We are targeting the variable that determines whether a startup was successful or not.</w:t>
      </w:r>
    </w:p>
    <w:p w14:paraId="23BCF9DF" w14:textId="2B099199" w:rsidR="003E4400" w:rsidRPr="003E4400" w:rsidRDefault="00FA6AF1" w:rsidP="003E4400">
      <w:pPr>
        <w:numPr>
          <w:ilvl w:val="0"/>
          <w:numId w:val="21"/>
        </w:numPr>
      </w:pPr>
      <w:r>
        <w:t>The features we created are the tiers for applications and classification values.</w:t>
      </w:r>
    </w:p>
    <w:p w14:paraId="23CAB429" w14:textId="3D69AFC4" w:rsidR="003E4400" w:rsidRPr="003E4400" w:rsidRDefault="00FA6AF1" w:rsidP="003E4400">
      <w:pPr>
        <w:numPr>
          <w:ilvl w:val="0"/>
          <w:numId w:val="21"/>
        </w:numPr>
      </w:pPr>
      <w:r>
        <w:t>We have omitted the EIN and NAME variables.</w:t>
      </w:r>
    </w:p>
    <w:p w14:paraId="4B51FBA6" w14:textId="5A969AC7" w:rsidR="00D4304F" w:rsidRDefault="00D4304F"/>
    <w:p w14:paraId="2D550BA4" w14:textId="2048CDAD" w:rsidR="00EA3AC8" w:rsidRDefault="00EA3AC8" w:rsidP="00EA3AC8">
      <w:pPr>
        <w:pStyle w:val="Heading2"/>
      </w:pPr>
      <w:r w:rsidRPr="00EA3AC8">
        <w:t>Compiling, Training, and Evaluating the Model</w:t>
      </w:r>
    </w:p>
    <w:p w14:paraId="2ABB8273" w14:textId="221E6DAC" w:rsidR="003E4400" w:rsidRPr="003E4400" w:rsidRDefault="00196DF7" w:rsidP="003E4400">
      <w:pPr>
        <w:pStyle w:val="ListBullet"/>
        <w:numPr>
          <w:ilvl w:val="0"/>
          <w:numId w:val="22"/>
        </w:numPr>
      </w:pPr>
      <w:r>
        <w:t xml:space="preserve">We used 72 neurons for our first and second layer and 144 for our third layer. We had 4 layers in total. We used 72 to match the x train data length and 144 to account </w:t>
      </w:r>
      <w:r w:rsidR="00FB7EE1">
        <w:t xml:space="preserve">for </w:t>
      </w:r>
      <w:r>
        <w:t xml:space="preserve">true or false. </w:t>
      </w:r>
    </w:p>
    <w:p w14:paraId="76884785" w14:textId="4C31D18F" w:rsidR="003E4400" w:rsidRPr="003E4400" w:rsidRDefault="00FA6AF1" w:rsidP="003E4400">
      <w:pPr>
        <w:pStyle w:val="ListBullet"/>
        <w:numPr>
          <w:ilvl w:val="0"/>
          <w:numId w:val="22"/>
        </w:numPr>
      </w:pPr>
      <w:r>
        <w:t>We were unable to achieve the target accuracy, our accuracy was only 73%</w:t>
      </w:r>
    </w:p>
    <w:p w14:paraId="652CC009" w14:textId="457FE425" w:rsidR="003E4400" w:rsidRPr="003E4400" w:rsidRDefault="00FA6AF1" w:rsidP="003E4400">
      <w:pPr>
        <w:pStyle w:val="ListBullet"/>
        <w:numPr>
          <w:ilvl w:val="0"/>
          <w:numId w:val="22"/>
        </w:numPr>
      </w:pPr>
      <w:r>
        <w:t>To optimize our model we added another layer, changed the activation method of some of the layers and added more neurons to each layer.</w:t>
      </w:r>
    </w:p>
    <w:p w14:paraId="150CEDB4" w14:textId="7A14BBA2" w:rsidR="003E4400" w:rsidRDefault="003E4400" w:rsidP="003E4400">
      <w:pPr>
        <w:pStyle w:val="Heading2"/>
      </w:pPr>
      <w:r w:rsidRPr="00EA3AC8">
        <w:t>Co</w:t>
      </w:r>
      <w:r>
        <w:t>NCLUSION</w:t>
      </w:r>
      <w:r w:rsidR="00FB7EE1">
        <w:t xml:space="preserve"> And the future</w:t>
      </w:r>
    </w:p>
    <w:p w14:paraId="466BCF5A" w14:textId="79C82492" w:rsidR="009F5E2B" w:rsidRDefault="00FB7EE1" w:rsidP="003E4400">
      <w:pPr>
        <w:pStyle w:val="ListBullet"/>
        <w:numPr>
          <w:ilvl w:val="0"/>
          <w:numId w:val="0"/>
        </w:numPr>
      </w:pPr>
      <w:r>
        <w:t xml:space="preserve">We found that this model was unable to perform to a high enough standard for the company. We believe that </w:t>
      </w:r>
      <w:r w:rsidR="006F4CFC">
        <w:t>creating a more accurate model is achievable.</w:t>
      </w:r>
      <w:r w:rsidR="00D55A2F">
        <w:t xml:space="preserve"> Our next model would use </w:t>
      </w:r>
      <w:r w:rsidR="00D55A2F">
        <w:lastRenderedPageBreak/>
        <w:t>random forest instead of neural networks, we believe that random forest is a better fit for our model.</w:t>
      </w:r>
      <w:r w:rsidR="00B8469D">
        <w:t xml:space="preserve"> It would easily allow us to prevent overfitting.</w:t>
      </w:r>
    </w:p>
    <w:sectPr w:rsidR="009F5E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CCF44" w14:textId="77777777" w:rsidR="003F7431" w:rsidRDefault="003F7431">
      <w:pPr>
        <w:spacing w:before="0" w:after="0" w:line="240" w:lineRule="auto"/>
      </w:pPr>
      <w:r>
        <w:separator/>
      </w:r>
    </w:p>
    <w:p w14:paraId="60284555" w14:textId="77777777" w:rsidR="003F7431" w:rsidRDefault="003F7431"/>
  </w:endnote>
  <w:endnote w:type="continuationSeparator" w:id="0">
    <w:p w14:paraId="792C82A3" w14:textId="77777777" w:rsidR="003F7431" w:rsidRDefault="003F7431">
      <w:pPr>
        <w:spacing w:before="0" w:after="0" w:line="240" w:lineRule="auto"/>
      </w:pPr>
      <w:r>
        <w:continuationSeparator/>
      </w:r>
    </w:p>
    <w:p w14:paraId="3B9C9C67" w14:textId="77777777" w:rsidR="003F7431" w:rsidRDefault="003F7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F1BC" w14:textId="77777777" w:rsidR="00196DF7" w:rsidRDefault="00196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3076A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2CEDF" w14:textId="77777777" w:rsidR="00D4304F" w:rsidRDefault="00000000">
    <w:pPr>
      <w:pStyle w:val="Footer"/>
    </w:pPr>
    <w:sdt>
      <w:sdtPr>
        <w:alias w:val="Address | City, St Zip Code:"/>
        <w:tag w:val="Address | City, St Zip Code:"/>
        <w:id w:val="7803617"/>
        <w:placeholder>
          <w:docPart w:val="7FAF0D526AEC408CBDEFB4E8EDCA9EF7"/>
        </w:placeholder>
        <w:temporary/>
        <w:showingPlcHdr/>
        <w15:appearance w15:val="hidden"/>
      </w:sdtPr>
      <w:sdtContent>
        <w:r w:rsidR="00EC5313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8A68C" w14:textId="77777777" w:rsidR="003F7431" w:rsidRDefault="003F7431">
      <w:pPr>
        <w:spacing w:before="0" w:after="0" w:line="240" w:lineRule="auto"/>
      </w:pPr>
      <w:r>
        <w:separator/>
      </w:r>
    </w:p>
    <w:p w14:paraId="1E1A2EFD" w14:textId="77777777" w:rsidR="003F7431" w:rsidRDefault="003F7431"/>
  </w:footnote>
  <w:footnote w:type="continuationSeparator" w:id="0">
    <w:p w14:paraId="4BA0C87C" w14:textId="77777777" w:rsidR="003F7431" w:rsidRDefault="003F7431">
      <w:pPr>
        <w:spacing w:before="0" w:after="0" w:line="240" w:lineRule="auto"/>
      </w:pPr>
      <w:r>
        <w:continuationSeparator/>
      </w:r>
    </w:p>
    <w:p w14:paraId="7238226C" w14:textId="77777777" w:rsidR="003F7431" w:rsidRDefault="003F74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3109F" w14:textId="77777777" w:rsidR="00196DF7" w:rsidRDefault="00196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4BCB8" w14:textId="77777777" w:rsidR="00196DF7" w:rsidRDefault="00196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B784E" w14:textId="77777777" w:rsidR="00196DF7" w:rsidRDefault="00196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4566B"/>
    <w:multiLevelType w:val="multilevel"/>
    <w:tmpl w:val="1F2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C58"/>
    <w:multiLevelType w:val="multilevel"/>
    <w:tmpl w:val="927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71016">
    <w:abstractNumId w:val="9"/>
  </w:num>
  <w:num w:numId="2" w16cid:durableId="458038199">
    <w:abstractNumId w:val="15"/>
  </w:num>
  <w:num w:numId="3" w16cid:durableId="1114204348">
    <w:abstractNumId w:val="8"/>
  </w:num>
  <w:num w:numId="4" w16cid:durableId="1989282319">
    <w:abstractNumId w:val="17"/>
  </w:num>
  <w:num w:numId="5" w16cid:durableId="1151285984">
    <w:abstractNumId w:val="16"/>
  </w:num>
  <w:num w:numId="6" w16cid:durableId="840588027">
    <w:abstractNumId w:val="18"/>
  </w:num>
  <w:num w:numId="7" w16cid:durableId="1607082411">
    <w:abstractNumId w:val="11"/>
  </w:num>
  <w:num w:numId="8" w16cid:durableId="492262457">
    <w:abstractNumId w:val="20"/>
  </w:num>
  <w:num w:numId="9" w16cid:durableId="380907751">
    <w:abstractNumId w:val="12"/>
  </w:num>
  <w:num w:numId="10" w16cid:durableId="585115882">
    <w:abstractNumId w:val="14"/>
  </w:num>
  <w:num w:numId="11" w16cid:durableId="1023676560">
    <w:abstractNumId w:val="13"/>
  </w:num>
  <w:num w:numId="12" w16cid:durableId="1636907510">
    <w:abstractNumId w:val="7"/>
  </w:num>
  <w:num w:numId="13" w16cid:durableId="359402640">
    <w:abstractNumId w:val="6"/>
  </w:num>
  <w:num w:numId="14" w16cid:durableId="1213806710">
    <w:abstractNumId w:val="5"/>
  </w:num>
  <w:num w:numId="15" w16cid:durableId="1994915899">
    <w:abstractNumId w:val="4"/>
  </w:num>
  <w:num w:numId="16" w16cid:durableId="417599627">
    <w:abstractNumId w:val="3"/>
  </w:num>
  <w:num w:numId="17" w16cid:durableId="389354409">
    <w:abstractNumId w:val="2"/>
  </w:num>
  <w:num w:numId="18" w16cid:durableId="1033266851">
    <w:abstractNumId w:val="1"/>
  </w:num>
  <w:num w:numId="19" w16cid:durableId="1224752312">
    <w:abstractNumId w:val="0"/>
  </w:num>
  <w:num w:numId="20" w16cid:durableId="1956213077">
    <w:abstractNumId w:val="20"/>
  </w:num>
  <w:num w:numId="21" w16cid:durableId="484860064">
    <w:abstractNumId w:val="19"/>
  </w:num>
  <w:num w:numId="22" w16cid:durableId="2139102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8"/>
    <w:rsid w:val="0000795A"/>
    <w:rsid w:val="00047BD4"/>
    <w:rsid w:val="00196DF7"/>
    <w:rsid w:val="00227DF5"/>
    <w:rsid w:val="002D22E0"/>
    <w:rsid w:val="003008EC"/>
    <w:rsid w:val="003112E5"/>
    <w:rsid w:val="003E4400"/>
    <w:rsid w:val="003F7431"/>
    <w:rsid w:val="005A4B48"/>
    <w:rsid w:val="006774F0"/>
    <w:rsid w:val="00690226"/>
    <w:rsid w:val="006F4CFC"/>
    <w:rsid w:val="0075279C"/>
    <w:rsid w:val="00804B5F"/>
    <w:rsid w:val="009F5E2B"/>
    <w:rsid w:val="00B71C13"/>
    <w:rsid w:val="00B8469D"/>
    <w:rsid w:val="00C52FC2"/>
    <w:rsid w:val="00D4304F"/>
    <w:rsid w:val="00D55A2F"/>
    <w:rsid w:val="00D651B9"/>
    <w:rsid w:val="00E53907"/>
    <w:rsid w:val="00EA3AC8"/>
    <w:rsid w:val="00EC0F68"/>
    <w:rsid w:val="00EC5313"/>
    <w:rsid w:val="00F86758"/>
    <w:rsid w:val="00FA6AF1"/>
    <w:rsid w:val="00FB431B"/>
    <w:rsid w:val="00FB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EB6393"/>
  <w15:chartTrackingRefBased/>
  <w15:docId w15:val="{7E5DD62C-15D9-4CDA-942B-7A5FDBE8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h\AppData\Roaming\Microsoft\Templates\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F0D526AEC408CBDEFB4E8EDCA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88E02-1B23-47E7-9CD4-1A889BE5FF5F}"/>
      </w:docPartPr>
      <w:docPartBody>
        <w:p w:rsidR="00373ADD" w:rsidRDefault="00FC7560" w:rsidP="00FC7560">
          <w:pPr>
            <w:pStyle w:val="7FAF0D526AEC408CBDEFB4E8EDCA9EF7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52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60"/>
    <w:rsid w:val="00197EC8"/>
    <w:rsid w:val="00373ADD"/>
    <w:rsid w:val="00690226"/>
    <w:rsid w:val="00CD7BBA"/>
    <w:rsid w:val="00F86758"/>
    <w:rsid w:val="00F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kern w:val="0"/>
      <w:lang w:eastAsia="ja-JP"/>
      <w14:ligatures w14:val="none"/>
    </w:rPr>
  </w:style>
  <w:style w:type="paragraph" w:customStyle="1" w:styleId="7FAF0D526AEC408CBDEFB4E8EDCA9EF7">
    <w:name w:val="7FAF0D526AEC408CBDEFB4E8EDCA9EF7"/>
    <w:rsid w:val="00FC7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268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Spring</dc:creator>
  <cp:keywords/>
  <dc:description/>
  <cp:lastModifiedBy>Mic Spring</cp:lastModifiedBy>
  <cp:revision>2</cp:revision>
  <dcterms:created xsi:type="dcterms:W3CDTF">2024-12-09T00:21:00Z</dcterms:created>
  <dcterms:modified xsi:type="dcterms:W3CDTF">2024-12-10T01:50:00Z</dcterms:modified>
</cp:coreProperties>
</file>